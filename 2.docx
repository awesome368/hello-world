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2D45" w14:textId="541F9E58" w:rsidR="002F3A7E" w:rsidRDefault="002F3A7E">
      <w:pPr>
        <w:pStyle w:val="NoSpacing"/>
      </w:pPr>
      <w:r>
        <w:t>Abdullah Khawaja</w:t>
      </w:r>
    </w:p>
    <w:p w14:paraId="4DA03FDC" w14:textId="50468AEF" w:rsidR="00CD00F7" w:rsidRDefault="002F3A7E">
      <w:pPr>
        <w:pStyle w:val="NoSpacing"/>
      </w:pPr>
      <w:r>
        <w:t>Ms. Croce</w:t>
      </w:r>
    </w:p>
    <w:p w14:paraId="17BEB3F1" w14:textId="7A4970E4" w:rsidR="00CD00F7" w:rsidRDefault="002F3A7E">
      <w:pPr>
        <w:pStyle w:val="NoSpacing"/>
      </w:pPr>
      <w:r>
        <w:t>HA Chemistry, Period 4</w:t>
      </w:r>
    </w:p>
    <w:p w14:paraId="0A09CFF0" w14:textId="64C37BF6" w:rsidR="00CD00F7" w:rsidRDefault="002F3A7E">
      <w:pPr>
        <w:pStyle w:val="NoSpacing"/>
      </w:pPr>
      <w:r>
        <w:t>12 August 2024</w:t>
      </w:r>
    </w:p>
    <w:p w14:paraId="33792762" w14:textId="2D2DAA2E" w:rsidR="002F3A7E" w:rsidRDefault="002F3A7E" w:rsidP="002F3A7E">
      <w:pPr>
        <w:pStyle w:val="Title"/>
      </w:pPr>
      <w:r>
        <w:t>U-Book Assignment</w:t>
      </w:r>
    </w:p>
    <w:p w14:paraId="00ACED10" w14:textId="64E89FB6" w:rsidR="00CD00F7" w:rsidRDefault="001D2912" w:rsidP="001D2912">
      <w:pPr>
        <w:pStyle w:val="Bibliography"/>
        <w:numPr>
          <w:ilvl w:val="0"/>
          <w:numId w:val="14"/>
        </w:numPr>
      </w:pPr>
      <w:r>
        <w:t>T</w:t>
      </w:r>
      <w:r w:rsidR="0094152D">
        <w:t xml:space="preserve">he seven principles of the MUS Community Creed are Truth and Honor, </w:t>
      </w:r>
      <w:r w:rsidR="00EA6237">
        <w:t xml:space="preserve">Scholarship, Service, Respect, Humility, Involvement, and Accountability. </w:t>
      </w:r>
      <w:r w:rsidR="00B06070">
        <w:t>Truth and Honor is the most important to me because it corresponds di</w:t>
      </w:r>
      <w:r w:rsidR="00FD2A4B">
        <w:t xml:space="preserve">rectly with my values and the very-important honor code at MUS. </w:t>
      </w:r>
    </w:p>
    <w:p w14:paraId="08830A5E" w14:textId="4658D325" w:rsidR="00FD2A4B" w:rsidRDefault="004A43F5" w:rsidP="00FD2A4B">
      <w:pPr>
        <w:pStyle w:val="ListParagraph"/>
        <w:numPr>
          <w:ilvl w:val="0"/>
          <w:numId w:val="14"/>
        </w:numPr>
      </w:pPr>
      <w:r>
        <w:t xml:space="preserve">MUS was founded by Edwin Sidney </w:t>
      </w:r>
      <w:proofErr w:type="spellStart"/>
      <w:r>
        <w:t>Werts</w:t>
      </w:r>
      <w:proofErr w:type="spellEnd"/>
      <w:r>
        <w:t xml:space="preserve"> and White </w:t>
      </w:r>
      <w:proofErr w:type="spellStart"/>
      <w:r>
        <w:t>Sheffey</w:t>
      </w:r>
      <w:proofErr w:type="spellEnd"/>
      <w:r>
        <w:t xml:space="preserve"> Rhea</w:t>
      </w:r>
      <w:r w:rsidR="002B2AC0">
        <w:t xml:space="preserve"> in the fall of 1893.</w:t>
      </w:r>
    </w:p>
    <w:p w14:paraId="6AFDC41F" w14:textId="0B1231A1" w:rsidR="002B2AC0" w:rsidRDefault="00D6240C" w:rsidP="00FD2A4B">
      <w:pPr>
        <w:pStyle w:val="ListParagraph"/>
        <w:numPr>
          <w:ilvl w:val="0"/>
          <w:numId w:val="14"/>
        </w:numPr>
      </w:pPr>
      <w:r>
        <w:t xml:space="preserve">The MUS Hymn is “Dear MUS, </w:t>
      </w:r>
      <w:proofErr w:type="gramStart"/>
      <w:r>
        <w:t>How</w:t>
      </w:r>
      <w:proofErr w:type="gramEnd"/>
      <w:r w:rsidR="00BE5A48">
        <w:t xml:space="preserve"> kind the fate that brought us to these halls to learn thy ways</w:t>
      </w:r>
      <w:r w:rsidR="005A32A2">
        <w:t xml:space="preserve">, to walk in truth and honor all our days. We pray that we shall always </w:t>
      </w:r>
      <w:r w:rsidR="008C585D">
        <w:t>honor Thee. Let us all unite to sing to Alma Mater, Friend, and Leader, University”.</w:t>
      </w:r>
    </w:p>
    <w:p w14:paraId="36848188" w14:textId="256036D2" w:rsidR="00A867E0" w:rsidRDefault="00C00DA0" w:rsidP="00FD2A4B">
      <w:pPr>
        <w:pStyle w:val="ListParagraph"/>
        <w:numPr>
          <w:ilvl w:val="0"/>
          <w:numId w:val="14"/>
        </w:numPr>
      </w:pPr>
      <w:r>
        <w:t xml:space="preserve">Biology and Chemistry are the sciences required by MUS. However, An MUS student may take additional science classes like </w:t>
      </w:r>
      <w:r w:rsidR="00DB5378">
        <w:t xml:space="preserve">Environmental Science, Physics, or Forensics. </w:t>
      </w:r>
    </w:p>
    <w:p w14:paraId="37AC0014" w14:textId="730D7D7D" w:rsidR="00DB5378" w:rsidRDefault="00A07280" w:rsidP="00FD2A4B">
      <w:pPr>
        <w:pStyle w:val="ListParagraph"/>
        <w:numPr>
          <w:ilvl w:val="0"/>
          <w:numId w:val="14"/>
        </w:numPr>
      </w:pPr>
      <w:r>
        <w:t>If I do not want to be assigned a supervised study session</w:t>
      </w:r>
      <w:r w:rsidR="003155A4">
        <w:t xml:space="preserve"> by Ms. Croce, I should not receive at least one D or worse, a U in conduct, or more than one N in conduct. I also should not make Ms. Croce feel that</w:t>
      </w:r>
      <w:r w:rsidR="00436C4A">
        <w:t xml:space="preserve"> I would benefit from the supervised study session. I also should not misbehave because </w:t>
      </w:r>
      <w:r w:rsidR="00ED12BB">
        <w:t>Ms. Croce can send students to supervised study sessions for disciplinary purposes.</w:t>
      </w:r>
    </w:p>
    <w:p w14:paraId="4F0A0AA5" w14:textId="77777777" w:rsidR="00C46F59" w:rsidRDefault="002D0F0A" w:rsidP="00FD2A4B">
      <w:pPr>
        <w:pStyle w:val="ListParagraph"/>
        <w:numPr>
          <w:ilvl w:val="0"/>
          <w:numId w:val="14"/>
        </w:numPr>
      </w:pPr>
      <w:r>
        <w:t xml:space="preserve">The 2 topics provided </w:t>
      </w:r>
      <w:r w:rsidR="00C46F59">
        <w:t xml:space="preserve">which </w:t>
      </w:r>
      <w:r>
        <w:t>I am interested in are t</w:t>
      </w:r>
      <w:r w:rsidR="00C46F59">
        <w:t>he preparation for standardized exams, and the study skills related to reading comprehensions, note-taking, and test preparation.</w:t>
      </w:r>
    </w:p>
    <w:p w14:paraId="0B923EDD" w14:textId="2B177186" w:rsidR="00892414" w:rsidRDefault="00D5733E" w:rsidP="00FD2A4B">
      <w:pPr>
        <w:pStyle w:val="ListParagraph"/>
        <w:numPr>
          <w:ilvl w:val="0"/>
          <w:numId w:val="14"/>
        </w:numPr>
      </w:pPr>
      <w:r>
        <w:lastRenderedPageBreak/>
        <w:t>I</w:t>
      </w:r>
      <w:r w:rsidR="00892414">
        <w:t xml:space="preserve"> would need to inform Ms. Croce about my tests on Monday and kindly ask her to defer my Chemistry test to Friday. </w:t>
      </w:r>
    </w:p>
    <w:p w14:paraId="39059017" w14:textId="39DB3C03" w:rsidR="00ED12BB" w:rsidRDefault="00C46F59" w:rsidP="00FD2A4B">
      <w:pPr>
        <w:pStyle w:val="ListParagraph"/>
        <w:numPr>
          <w:ilvl w:val="0"/>
          <w:numId w:val="14"/>
        </w:numPr>
      </w:pPr>
      <w:r>
        <w:t xml:space="preserve"> </w:t>
      </w:r>
      <w:r w:rsidR="00BE4BAE">
        <w:t>I would</w:t>
      </w:r>
      <w:r w:rsidR="000E527D">
        <w:t xml:space="preserve"> need to turn in my Requested Absence form to Ms. </w:t>
      </w:r>
      <w:proofErr w:type="spellStart"/>
      <w:r w:rsidR="000E527D">
        <w:t>Toldi</w:t>
      </w:r>
      <w:proofErr w:type="spellEnd"/>
      <w:r w:rsidR="0012485B">
        <w:t xml:space="preserve"> at least two days prior to the New York trip. </w:t>
      </w:r>
      <w:r w:rsidR="003E5279">
        <w:t xml:space="preserve">The timeline for the missed assignments would be </w:t>
      </w:r>
      <w:r w:rsidR="00F160BB">
        <w:t xml:space="preserve">decided by the teacher when I asked for their signature on the RAF. </w:t>
      </w:r>
    </w:p>
    <w:p w14:paraId="19C9347B" w14:textId="235F0F38" w:rsidR="00C46F59" w:rsidRDefault="00633F13" w:rsidP="00FD2A4B">
      <w:pPr>
        <w:pStyle w:val="ListParagraph"/>
        <w:numPr>
          <w:ilvl w:val="0"/>
          <w:numId w:val="14"/>
        </w:numPr>
      </w:pPr>
      <w:r>
        <w:t xml:space="preserve">The speed limit on campus is 15 miles per hour. </w:t>
      </w:r>
    </w:p>
    <w:p w14:paraId="3ACF8B1D" w14:textId="3087A163" w:rsidR="00633F13" w:rsidRDefault="009D139D" w:rsidP="00FD2A4B">
      <w:pPr>
        <w:pStyle w:val="ListParagraph"/>
        <w:numPr>
          <w:ilvl w:val="0"/>
          <w:numId w:val="14"/>
        </w:numPr>
      </w:pPr>
      <w:r>
        <w:t>The cell phone policy states that cell phones may be</w:t>
      </w:r>
      <w:r w:rsidR="00E817D3">
        <w:t xml:space="preserve"> brought to school, but they must remain off for the entire school day. </w:t>
      </w:r>
    </w:p>
    <w:p w14:paraId="7FAE7B70" w14:textId="242C46FB" w:rsidR="007E3E5C" w:rsidRDefault="007E3E5C" w:rsidP="00FD2A4B">
      <w:pPr>
        <w:pStyle w:val="ListParagraph"/>
        <w:numPr>
          <w:ilvl w:val="0"/>
          <w:numId w:val="14"/>
        </w:numPr>
      </w:pPr>
      <w:r>
        <w:t xml:space="preserve"> </w:t>
      </w:r>
      <w:r w:rsidR="00D65302">
        <w:t>The U book says it is a violation of the Honor code</w:t>
      </w:r>
      <w:r w:rsidR="00F57DA1">
        <w:t xml:space="preserve"> if a work is generated by AI tools because Generative AI should never be used in place of a student’s own work. </w:t>
      </w:r>
    </w:p>
    <w:p w14:paraId="022A77E8" w14:textId="35DD550D" w:rsidR="007E3E5C" w:rsidRDefault="007E3E5C" w:rsidP="00FD2A4B">
      <w:pPr>
        <w:pStyle w:val="ListParagraph"/>
        <w:numPr>
          <w:ilvl w:val="0"/>
          <w:numId w:val="14"/>
        </w:numPr>
      </w:pPr>
      <w:r>
        <w:t xml:space="preserve">The </w:t>
      </w:r>
      <w:r w:rsidR="000632C5">
        <w:t xml:space="preserve">three offenses that violate the spirit and purpose of the Honor system are lying, cheating, and stealing. </w:t>
      </w:r>
    </w:p>
    <w:p w14:paraId="0096AD61" w14:textId="61E01012" w:rsidR="00F57DA1" w:rsidRDefault="00D47E62" w:rsidP="00FD2A4B">
      <w:pPr>
        <w:pStyle w:val="ListParagraph"/>
        <w:numPr>
          <w:ilvl w:val="0"/>
          <w:numId w:val="14"/>
        </w:numPr>
      </w:pPr>
      <w:r>
        <w:t xml:space="preserve">The wording of the pledge put on tests and examination papers is “On my honor, I </w:t>
      </w:r>
      <w:r w:rsidR="00F001CE">
        <w:t>have</w:t>
      </w:r>
      <w:r>
        <w:t xml:space="preserve"> neither given nor receive aid on this</w:t>
      </w:r>
      <w:r w:rsidR="00F001CE">
        <w:t xml:space="preserve"> test</w:t>
      </w:r>
      <w:r>
        <w:t>”.</w:t>
      </w:r>
    </w:p>
    <w:p w14:paraId="7B0DB4CE" w14:textId="5283C2BE" w:rsidR="00B1346E" w:rsidRDefault="009412B6" w:rsidP="00FD2A4B">
      <w:pPr>
        <w:pStyle w:val="ListParagraph"/>
        <w:numPr>
          <w:ilvl w:val="0"/>
          <w:numId w:val="14"/>
        </w:numPr>
      </w:pPr>
      <w:r>
        <w:t>According to the U-book, a student plagiarizes whenever he presents any work as originally his own</w:t>
      </w:r>
      <w:r w:rsidR="00B86841">
        <w:t xml:space="preserve"> when it is in fact not original, but purchased, stolen, or copied. </w:t>
      </w:r>
    </w:p>
    <w:p w14:paraId="680D1756" w14:textId="49D0D7ED" w:rsidR="00B86841" w:rsidRDefault="00B86841" w:rsidP="00FD2A4B">
      <w:pPr>
        <w:pStyle w:val="ListParagraph"/>
        <w:numPr>
          <w:ilvl w:val="0"/>
          <w:numId w:val="14"/>
        </w:numPr>
      </w:pPr>
      <w:r>
        <w:t>Writing on the classroom tables, defacing bulletin boards, or misuse of lab equipment is CONSIDERED VANDALISM and a violation of school property.</w:t>
      </w:r>
    </w:p>
    <w:p w14:paraId="0C040DD1" w14:textId="77777777" w:rsidR="00B96324" w:rsidRDefault="00B96324" w:rsidP="00B146CA">
      <w:pPr>
        <w:ind w:firstLine="0"/>
        <w:rPr>
          <w:b/>
          <w:bCs/>
        </w:rPr>
      </w:pPr>
    </w:p>
    <w:p w14:paraId="6A91B7E3" w14:textId="0864A341" w:rsidR="00E817D3" w:rsidRDefault="00D25EDF" w:rsidP="007E3E5C">
      <w:pPr>
        <w:ind w:firstLine="0"/>
      </w:pPr>
      <w:r w:rsidRPr="00AB211C">
        <w:rPr>
          <w:b/>
          <w:bCs/>
        </w:rPr>
        <w:t>MUS Mission Statement</w:t>
      </w:r>
      <w:r>
        <w:t xml:space="preserve">: </w:t>
      </w:r>
      <w:r w:rsidR="004A5B06">
        <w:t xml:space="preserve">Memphis University School is a college-preparatory school dedicated to academic excellence, cultivation of service and leadership, and the development of </w:t>
      </w:r>
      <w:r w:rsidR="00AB211C">
        <w:t>well-rounded young men of strong moral character, consistent with the school’s Christian tradition.</w:t>
      </w:r>
    </w:p>
    <w:p w14:paraId="499FD1C6" w14:textId="77777777" w:rsidR="00380F69" w:rsidRDefault="00380F69" w:rsidP="007E3E5C">
      <w:pPr>
        <w:ind w:firstLine="0"/>
      </w:pPr>
    </w:p>
    <w:p w14:paraId="2E6C233A" w14:textId="77777777" w:rsidR="007E3E5C" w:rsidRPr="00FD2A4B" w:rsidRDefault="007E3E5C" w:rsidP="007E3E5C">
      <w:pPr>
        <w:ind w:firstLine="0"/>
      </w:pPr>
    </w:p>
    <w:p w14:paraId="050F39B6" w14:textId="77777777" w:rsidR="00CD00F7" w:rsidRDefault="00CD00F7" w:rsidP="00380F69">
      <w:pPr>
        <w:ind w:firstLine="0"/>
      </w:pPr>
    </w:p>
    <w:sectPr w:rsidR="00CD00F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F78E" w14:textId="77777777" w:rsidR="00CB18F6" w:rsidRDefault="00CB18F6">
      <w:pPr>
        <w:spacing w:line="240" w:lineRule="auto"/>
      </w:pPr>
      <w:r>
        <w:separator/>
      </w:r>
    </w:p>
  </w:endnote>
  <w:endnote w:type="continuationSeparator" w:id="0">
    <w:p w14:paraId="596420D5" w14:textId="77777777" w:rsidR="00CB18F6" w:rsidRDefault="00CB1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D699" w14:textId="77777777" w:rsidR="00CB18F6" w:rsidRDefault="00CB18F6">
      <w:pPr>
        <w:spacing w:line="240" w:lineRule="auto"/>
      </w:pPr>
      <w:r>
        <w:separator/>
      </w:r>
    </w:p>
  </w:footnote>
  <w:footnote w:type="continuationSeparator" w:id="0">
    <w:p w14:paraId="46DFFCF5" w14:textId="77777777" w:rsidR="00CB18F6" w:rsidRDefault="00CB1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5A33" w14:textId="38C4631F" w:rsidR="00CD00F7" w:rsidRDefault="00D50D11">
    <w:pPr>
      <w:pStyle w:val="Header"/>
    </w:pPr>
    <w:sdt>
      <w:sdtPr>
        <w:id w:val="1568531701"/>
        <w:placeholder>
          <w:docPart w:val="34EF92A5C49D0C46B156616DDD349C0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F3A7E">
          <w:t>Khawaja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1A9D" w14:textId="3071C377" w:rsidR="00CD00F7" w:rsidRDefault="00D50D11">
    <w:pPr>
      <w:pStyle w:val="Header"/>
    </w:pPr>
    <w:sdt>
      <w:sdtPr>
        <w:id w:val="-348181431"/>
        <w:placeholder>
          <w:docPart w:val="AA2C596990231B4EA608D4FD3C862EB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F3A7E">
          <w:t>Khawaja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abstractNum w:abstractNumId="13" w15:restartNumberingAfterBreak="0">
    <w:nsid w:val="6F7A73AB"/>
    <w:multiLevelType w:val="hybridMultilevel"/>
    <w:tmpl w:val="0AEC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99793">
    <w:abstractNumId w:val="9"/>
  </w:num>
  <w:num w:numId="2" w16cid:durableId="1961378463">
    <w:abstractNumId w:val="7"/>
  </w:num>
  <w:num w:numId="3" w16cid:durableId="1747143623">
    <w:abstractNumId w:val="6"/>
  </w:num>
  <w:num w:numId="4" w16cid:durableId="1920287881">
    <w:abstractNumId w:val="5"/>
  </w:num>
  <w:num w:numId="5" w16cid:durableId="125779149">
    <w:abstractNumId w:val="4"/>
  </w:num>
  <w:num w:numId="6" w16cid:durableId="1542546457">
    <w:abstractNumId w:val="8"/>
  </w:num>
  <w:num w:numId="7" w16cid:durableId="1611889513">
    <w:abstractNumId w:val="3"/>
  </w:num>
  <w:num w:numId="8" w16cid:durableId="1346832173">
    <w:abstractNumId w:val="2"/>
  </w:num>
  <w:num w:numId="9" w16cid:durableId="1479226600">
    <w:abstractNumId w:val="1"/>
  </w:num>
  <w:num w:numId="10" w16cid:durableId="1645236566">
    <w:abstractNumId w:val="0"/>
  </w:num>
  <w:num w:numId="11" w16cid:durableId="1994719680">
    <w:abstractNumId w:val="10"/>
  </w:num>
  <w:num w:numId="12" w16cid:durableId="35200759">
    <w:abstractNumId w:val="11"/>
  </w:num>
  <w:num w:numId="13" w16cid:durableId="1279219329">
    <w:abstractNumId w:val="12"/>
  </w:num>
  <w:num w:numId="14" w16cid:durableId="768432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7E"/>
    <w:rsid w:val="000632C5"/>
    <w:rsid w:val="000E527D"/>
    <w:rsid w:val="0012485B"/>
    <w:rsid w:val="001D2912"/>
    <w:rsid w:val="002B2AC0"/>
    <w:rsid w:val="002D0F0A"/>
    <w:rsid w:val="002F3A7E"/>
    <w:rsid w:val="003155A4"/>
    <w:rsid w:val="00380F69"/>
    <w:rsid w:val="00383D7F"/>
    <w:rsid w:val="003E5279"/>
    <w:rsid w:val="00436C4A"/>
    <w:rsid w:val="004A43F5"/>
    <w:rsid w:val="004A5B06"/>
    <w:rsid w:val="005A32A2"/>
    <w:rsid w:val="00633F13"/>
    <w:rsid w:val="007E3E5C"/>
    <w:rsid w:val="00892414"/>
    <w:rsid w:val="008C585D"/>
    <w:rsid w:val="009412B6"/>
    <w:rsid w:val="0094152D"/>
    <w:rsid w:val="009D139D"/>
    <w:rsid w:val="00A07280"/>
    <w:rsid w:val="00A867E0"/>
    <w:rsid w:val="00AB211C"/>
    <w:rsid w:val="00AD5DBD"/>
    <w:rsid w:val="00B06070"/>
    <w:rsid w:val="00B1346E"/>
    <w:rsid w:val="00B146CA"/>
    <w:rsid w:val="00B86841"/>
    <w:rsid w:val="00B96324"/>
    <w:rsid w:val="00BE4BAE"/>
    <w:rsid w:val="00BE5A48"/>
    <w:rsid w:val="00C00DA0"/>
    <w:rsid w:val="00C46F59"/>
    <w:rsid w:val="00CB18F6"/>
    <w:rsid w:val="00CD00F7"/>
    <w:rsid w:val="00D25EDF"/>
    <w:rsid w:val="00D47E62"/>
    <w:rsid w:val="00D50D11"/>
    <w:rsid w:val="00D5733E"/>
    <w:rsid w:val="00D6240C"/>
    <w:rsid w:val="00D65302"/>
    <w:rsid w:val="00DB5378"/>
    <w:rsid w:val="00E817D3"/>
    <w:rsid w:val="00EA6237"/>
    <w:rsid w:val="00ED12BB"/>
    <w:rsid w:val="00F001CE"/>
    <w:rsid w:val="00F160BB"/>
    <w:rsid w:val="00F57DA1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4C678"/>
  <w15:chartTrackingRefBased/>
  <w15:docId w15:val="{A60210CE-4871-CC46-A098-469304B1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FD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dullahkhawaja/Library/Containers/com.microsoft.Word/Data/Library/Application%20Support/Microsoft/Office/16.0/DTS/Search/%7b42B386CA-F074-EE42-B957-2FF8F2B86761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F92A5C49D0C46B156616DDD34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F476-08B4-2A4B-BA7A-AFEBE0787D1D}"/>
      </w:docPartPr>
      <w:docPartBody>
        <w:p w:rsidR="00DC272C" w:rsidRDefault="00DC272C">
          <w:pPr>
            <w:pStyle w:val="34EF92A5C49D0C46B156616DDD349C03"/>
          </w:pPr>
          <w:r>
            <w:t>Row Heading</w:t>
          </w:r>
        </w:p>
      </w:docPartBody>
    </w:docPart>
    <w:docPart>
      <w:docPartPr>
        <w:name w:val="AA2C596990231B4EA608D4FD3C862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47893-4023-694A-8CE2-3F1737442CC7}"/>
      </w:docPartPr>
      <w:docPartBody>
        <w:p w:rsidR="00DC272C" w:rsidRDefault="00DC272C">
          <w:pPr>
            <w:pStyle w:val="AA2C596990231B4EA608D4FD3C862EB9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5D"/>
    <w:rsid w:val="004B1B5D"/>
    <w:rsid w:val="00DC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34EF92A5C49D0C46B156616DDD349C03">
    <w:name w:val="34EF92A5C49D0C46B156616DDD349C03"/>
  </w:style>
  <w:style w:type="paragraph" w:customStyle="1" w:styleId="AA2C596990231B4EA608D4FD3C862EB9">
    <w:name w:val="AA2C596990231B4EA608D4FD3C862EB9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Khawaja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Khawaja</dc:creator>
  <cp:keywords/>
  <dc:description/>
  <cp:lastModifiedBy>Abdullah Khawaja</cp:lastModifiedBy>
  <cp:revision>2</cp:revision>
  <dcterms:created xsi:type="dcterms:W3CDTF">2024-08-13T22:10:00Z</dcterms:created>
  <dcterms:modified xsi:type="dcterms:W3CDTF">2024-08-13T22:10:00Z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